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84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786E" w14:paraId="6A8B21A5" w14:textId="77777777" w:rsidTr="001B786E">
        <w:trPr>
          <w:trHeight w:val="4410"/>
        </w:trPr>
        <w:tc>
          <w:tcPr>
            <w:tcW w:w="3600" w:type="dxa"/>
          </w:tcPr>
          <w:sdt>
            <w:sdtPr>
              <w:id w:val="-1711873194"/>
              <w:placeholder>
                <w:docPart w:val="9C43699D700140D6A907CAD14A2160D7"/>
              </w:placeholder>
              <w:temporary/>
              <w:showingPlcHdr/>
              <w15:appearance w15:val="hidden"/>
            </w:sdtPr>
            <w:sdtContent>
              <w:p w14:paraId="5A61650D" w14:textId="77777777" w:rsidR="001B786E" w:rsidRDefault="001B786E" w:rsidP="001B786E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56E7DC9" w14:textId="77777777" w:rsidR="001B786E" w:rsidRDefault="001B786E" w:rsidP="001B786E">
            <w:r>
              <w:t>I am Python enthusiast</w:t>
            </w:r>
          </w:p>
          <w:p w14:paraId="5ADC6E98" w14:textId="77777777" w:rsidR="001B786E" w:rsidRDefault="001B786E" w:rsidP="001B786E">
            <w:r>
              <w:t>who l</w:t>
            </w:r>
            <w:r w:rsidRPr="00B37E3A">
              <w:t xml:space="preserve">oves to learn new languages and cultures, keen observer, dreamer and sometimes </w:t>
            </w:r>
            <w:proofErr w:type="gramStart"/>
            <w:r w:rsidRPr="00B37E3A">
              <w:t>write</w:t>
            </w:r>
            <w:proofErr w:type="gramEnd"/>
          </w:p>
          <w:sdt>
            <w:sdtPr>
              <w:id w:val="-1954003311"/>
              <w:placeholder>
                <w:docPart w:val="9D936401122342CC919983998B6A2026"/>
              </w:placeholder>
              <w:temporary/>
              <w:showingPlcHdr/>
              <w15:appearance w15:val="hidden"/>
            </w:sdtPr>
            <w:sdtContent>
              <w:p w14:paraId="558BB09B" w14:textId="77777777" w:rsidR="001B786E" w:rsidRPr="00CB0055" w:rsidRDefault="001B786E" w:rsidP="001B786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67859272"/>
              <w:placeholder>
                <w:docPart w:val="88662EEF4916450EBD5AA36038BB294B"/>
              </w:placeholder>
              <w:temporary/>
              <w:showingPlcHdr/>
              <w15:appearance w15:val="hidden"/>
            </w:sdtPr>
            <w:sdtContent>
              <w:p w14:paraId="6B032005" w14:textId="77777777" w:rsidR="001B786E" w:rsidRDefault="001B786E" w:rsidP="001B786E">
                <w:r w:rsidRPr="004D3011">
                  <w:t>WEBSITE:</w:t>
                </w:r>
              </w:p>
            </w:sdtContent>
          </w:sdt>
          <w:p w14:paraId="71F0475D" w14:textId="77777777" w:rsidR="001B786E" w:rsidRDefault="001B786E" w:rsidP="001B786E">
            <w:r>
              <w:t>gayatri.coderlust.com</w:t>
            </w:r>
          </w:p>
          <w:p w14:paraId="29EEBC30" w14:textId="77777777" w:rsidR="001B786E" w:rsidRDefault="001B786E" w:rsidP="001B786E"/>
          <w:sdt>
            <w:sdtPr>
              <w:id w:val="-240260293"/>
              <w:placeholder>
                <w:docPart w:val="5FA2BC65A61A42E2AED55A8CBA42151A"/>
              </w:placeholder>
              <w:temporary/>
              <w:showingPlcHdr/>
              <w15:appearance w15:val="hidden"/>
            </w:sdtPr>
            <w:sdtContent>
              <w:p w14:paraId="46B64B96" w14:textId="77777777" w:rsidR="001B786E" w:rsidRDefault="001B786E" w:rsidP="001B786E">
                <w:r w:rsidRPr="004D3011">
                  <w:t>EMAIL:</w:t>
                </w:r>
              </w:p>
            </w:sdtContent>
          </w:sdt>
          <w:p w14:paraId="5A7EA4A3" w14:textId="77777777" w:rsidR="001B786E" w:rsidRPr="00E4381A" w:rsidRDefault="001B786E" w:rsidP="001B786E">
            <w:pPr>
              <w:rPr>
                <w:rStyle w:val="Hyperlink"/>
              </w:rPr>
            </w:pPr>
            <w:r>
              <w:t>gayatrikale56@gmail.com</w:t>
            </w:r>
          </w:p>
          <w:sdt>
            <w:sdtPr>
              <w:id w:val="-1444214663"/>
              <w:placeholder>
                <w:docPart w:val="546BB9F88EB742F192DE54978A03447C"/>
              </w:placeholder>
              <w:temporary/>
              <w:showingPlcHdr/>
              <w15:appearance w15:val="hidden"/>
            </w:sdtPr>
            <w:sdtContent>
              <w:p w14:paraId="477EF7AD" w14:textId="77777777" w:rsidR="001B786E" w:rsidRPr="00CB0055" w:rsidRDefault="001B786E" w:rsidP="001B786E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CF0885A" w14:textId="77777777" w:rsidR="001B786E" w:rsidRDefault="001B786E" w:rsidP="001B786E">
            <w:r>
              <w:t>Reading Books</w:t>
            </w:r>
          </w:p>
          <w:p w14:paraId="62ABE319" w14:textId="77777777" w:rsidR="001B786E" w:rsidRDefault="001B786E" w:rsidP="001B786E">
            <w:r>
              <w:t>Travelling</w:t>
            </w:r>
          </w:p>
          <w:p w14:paraId="77342067" w14:textId="77777777" w:rsidR="001B786E" w:rsidRDefault="001B786E" w:rsidP="001B786E">
            <w:r>
              <w:t>Watching animated series</w:t>
            </w:r>
          </w:p>
          <w:p w14:paraId="56A2C95B" w14:textId="5496C8DC" w:rsidR="001B786E" w:rsidRDefault="001B786E" w:rsidP="001B786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E1380A0" w14:textId="77777777" w:rsidR="001B786E" w:rsidRDefault="001B786E" w:rsidP="001B786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FF95052" w14:textId="736BD4B0" w:rsidR="001B786E" w:rsidRPr="001B786E" w:rsidRDefault="001B786E" w:rsidP="001B786E">
            <w:pPr>
              <w:pStyle w:val="Subtitle"/>
              <w:rPr>
                <w:spacing w:val="1"/>
                <w:w w:val="77"/>
              </w:rPr>
            </w:pPr>
            <w:r w:rsidRPr="001B786E">
              <w:rPr>
                <w:noProof/>
                <w:spacing w:val="1"/>
                <w:w w:val="7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ACB5D8D" wp14:editId="1E31A02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-2459990</wp:posOffset>
                      </wp:positionV>
                      <wp:extent cx="3733800" cy="18669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0" cy="186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9A1643" w14:textId="72A90031" w:rsidR="001B786E" w:rsidRPr="001B786E" w:rsidRDefault="001B786E">
                                  <w:pPr>
                                    <w:rPr>
                                      <w:color w:val="000000" w:themeColor="text1"/>
                                      <w:sz w:val="96"/>
                                      <w:szCs w:val="96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B786E">
                                    <w:rPr>
                                      <w:color w:val="000000" w:themeColor="text1"/>
                                      <w:sz w:val="96"/>
                                      <w:szCs w:val="96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GAYATRI V KALE</w:t>
                                  </w:r>
                                </w:p>
                                <w:p w14:paraId="58794D83" w14:textId="409F8237" w:rsidR="001B786E" w:rsidRDefault="001B786E">
                                  <w:pPr>
                                    <w:rPr>
                                      <w:color w:val="000000" w:themeColor="text1"/>
                                      <w:sz w:val="56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25359D6" w14:textId="12AA4920" w:rsidR="001B786E" w:rsidRDefault="001B786E">
                                  <w:pPr>
                                    <w:rPr>
                                      <w:color w:val="000000" w:themeColor="text1"/>
                                      <w:sz w:val="56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29C4170F" w14:textId="62B56A65" w:rsidR="001B786E" w:rsidRDefault="001B786E">
                                  <w:pPr>
                                    <w:rPr>
                                      <w:color w:val="000000" w:themeColor="text1"/>
                                      <w:sz w:val="56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64BF9DA0" w14:textId="77777777" w:rsidR="001B786E" w:rsidRPr="001B786E" w:rsidRDefault="001B786E">
                                  <w:pPr>
                                    <w:rPr>
                                      <w:color w:val="000000" w:themeColor="text1"/>
                                      <w:sz w:val="56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B5D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75pt;margin-top:-193.7pt;width:294pt;height:14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" stroked="f">
                      <v:textbox>
                        <w:txbxContent>
                          <w:p w14:paraId="7E9A1643" w14:textId="72A90031" w:rsidR="001B786E" w:rsidRPr="001B786E" w:rsidRDefault="001B786E">
                            <w:pPr>
                              <w:rPr>
                                <w:color w:val="000000" w:themeColor="text1"/>
                                <w:sz w:val="96"/>
                                <w:szCs w:val="9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786E">
                              <w:rPr>
                                <w:color w:val="000000" w:themeColor="text1"/>
                                <w:sz w:val="96"/>
                                <w:szCs w:val="9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GAYATRI V KALE</w:t>
                            </w:r>
                          </w:p>
                          <w:p w14:paraId="58794D83" w14:textId="409F8237" w:rsidR="001B786E" w:rsidRDefault="001B786E">
                            <w:pPr>
                              <w:rPr>
                                <w:color w:val="000000" w:themeColor="text1"/>
                                <w:sz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5359D6" w14:textId="12AA4920" w:rsidR="001B786E" w:rsidRDefault="001B786E">
                            <w:pPr>
                              <w:rPr>
                                <w:color w:val="000000" w:themeColor="text1"/>
                                <w:sz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C4170F" w14:textId="62B56A65" w:rsidR="001B786E" w:rsidRDefault="001B786E">
                            <w:pPr>
                              <w:rPr>
                                <w:color w:val="000000" w:themeColor="text1"/>
                                <w:sz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4BF9DA0" w14:textId="77777777" w:rsidR="001B786E" w:rsidRPr="001B786E" w:rsidRDefault="001B786E">
                            <w:pPr>
                              <w:rPr>
                                <w:color w:val="000000" w:themeColor="text1"/>
                                <w:sz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B786E" w:rsidRPr="004B14D0" w14:paraId="41497645" w14:textId="77777777" w:rsidTr="001B786E">
        <w:tc>
          <w:tcPr>
            <w:tcW w:w="3600" w:type="dxa"/>
          </w:tcPr>
          <w:p w14:paraId="092FE492" w14:textId="546BDD0D" w:rsidR="001B786E" w:rsidRPr="004D3011" w:rsidRDefault="001B786E" w:rsidP="001B786E"/>
        </w:tc>
        <w:tc>
          <w:tcPr>
            <w:tcW w:w="720" w:type="dxa"/>
          </w:tcPr>
          <w:p w14:paraId="0D60679E" w14:textId="77777777" w:rsidR="001B786E" w:rsidRDefault="001B786E" w:rsidP="001B786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9D3CEF1074840B590E962735FA01B50"/>
              </w:placeholder>
              <w:temporary/>
              <w:showingPlcHdr/>
              <w15:appearance w15:val="hidden"/>
            </w:sdtPr>
            <w:sdtContent>
              <w:p w14:paraId="4673E32D" w14:textId="77777777" w:rsidR="001B786E" w:rsidRDefault="001B786E" w:rsidP="001B786E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6DF19D3" w14:textId="1312F7DE" w:rsidR="001B786E" w:rsidRPr="00036450" w:rsidRDefault="001B786E" w:rsidP="001B786E">
            <w:pPr>
              <w:pStyle w:val="Heading4"/>
            </w:pPr>
            <w:r>
              <w:t>Government college of Engineering, Aurangabad</w:t>
            </w:r>
          </w:p>
          <w:p w14:paraId="2873F716" w14:textId="72B2ECDC" w:rsidR="001B786E" w:rsidRDefault="001B786E" w:rsidP="001B786E">
            <w:pPr>
              <w:shd w:val="clear" w:color="auto" w:fill="FFFFFF"/>
              <w:spacing w:line="360" w:lineRule="atLeast"/>
              <w:textAlignment w:val="baseline"/>
            </w:pPr>
            <w:r w:rsidRPr="00B37E3A">
              <w:t>Bachelor of Engineering •May 2017</w:t>
            </w:r>
          </w:p>
          <w:p w14:paraId="55359BEC" w14:textId="0AECB01A" w:rsidR="001B786E" w:rsidRPr="00B37E3A" w:rsidRDefault="001B786E" w:rsidP="001B786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textAlignment w:val="baseline"/>
            </w:pPr>
            <w:r>
              <w:t>80% in last year</w:t>
            </w:r>
          </w:p>
          <w:p w14:paraId="03DACF4D" w14:textId="77777777" w:rsidR="001B786E" w:rsidRPr="00B37E3A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 xml:space="preserve">Attended 15 </w:t>
            </w:r>
            <w:proofErr w:type="spellStart"/>
            <w:r w:rsidRPr="00B37E3A">
              <w:t>days</w:t>
            </w:r>
            <w:proofErr w:type="spellEnd"/>
            <w:r w:rsidRPr="00B37E3A">
              <w:t xml:space="preserve"> workshop at IGTR, Aurangabad</w:t>
            </w:r>
          </w:p>
          <w:p w14:paraId="7C4F7B4F" w14:textId="77777777" w:rsidR="001B786E" w:rsidRPr="00B37E3A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>Volunteered in different tech events and use to write blogs in College magazine</w:t>
            </w:r>
          </w:p>
          <w:p w14:paraId="354A8455" w14:textId="77777777" w:rsidR="001B786E" w:rsidRDefault="001B786E" w:rsidP="001B786E"/>
          <w:sdt>
            <w:sdtPr>
              <w:id w:val="1001553383"/>
              <w:placeholder>
                <w:docPart w:val="4A1D7EE306A540358E04D19CFD60DFA5"/>
              </w:placeholder>
              <w:temporary/>
              <w:showingPlcHdr/>
              <w15:appearance w15:val="hidden"/>
            </w:sdtPr>
            <w:sdtContent>
              <w:p w14:paraId="0A9E276D" w14:textId="77777777" w:rsidR="001B786E" w:rsidRDefault="001B786E" w:rsidP="001B786E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5034453" w14:textId="34E8F918" w:rsidR="001C6F42" w:rsidRPr="001C6F42" w:rsidRDefault="001C6F42" w:rsidP="001C6F42">
            <w:pPr>
              <w:spacing w:after="180" w:line="270" w:lineRule="atLeast"/>
              <w:textAlignment w:val="baseline"/>
              <w:rPr>
                <w:b/>
                <w:bCs/>
              </w:rPr>
            </w:pPr>
            <w:r w:rsidRPr="001C6F42">
              <w:rPr>
                <w:b/>
                <w:bCs/>
              </w:rPr>
              <w:t xml:space="preserve">Tata Consultancy </w:t>
            </w:r>
            <w:proofErr w:type="gramStart"/>
            <w:r>
              <w:rPr>
                <w:b/>
                <w:bCs/>
              </w:rPr>
              <w:t>S</w:t>
            </w:r>
            <w:r w:rsidRPr="001C6F42">
              <w:rPr>
                <w:b/>
                <w:bCs/>
              </w:rPr>
              <w:t>ervices(</w:t>
            </w:r>
            <w:proofErr w:type="gramEnd"/>
            <w:r w:rsidRPr="001C6F42">
              <w:rPr>
                <w:b/>
                <w:bCs/>
              </w:rPr>
              <w:t>July 2017- present)</w:t>
            </w:r>
            <w:r>
              <w:rPr>
                <w:b/>
                <w:bCs/>
              </w:rPr>
              <w:t xml:space="preserve"> working as Python Developer</w:t>
            </w:r>
          </w:p>
          <w:p w14:paraId="6D37C3B8" w14:textId="3502716C" w:rsidR="001B786E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>Designed and developed python automation scripts</w:t>
            </w:r>
          </w:p>
          <w:p w14:paraId="6AAD4B0A" w14:textId="43E2C1F6" w:rsidR="001B786E" w:rsidRPr="00B37E3A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>Managed and developed various platforms</w:t>
            </w:r>
          </w:p>
          <w:p w14:paraId="1524BBC4" w14:textId="77777777" w:rsidR="001B786E" w:rsidRPr="00B37E3A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>Have worked on some of AWS services and have the working knowledge of Lambda functions</w:t>
            </w:r>
          </w:p>
          <w:p w14:paraId="3D440EB8" w14:textId="77777777" w:rsidR="001B786E" w:rsidRPr="00B37E3A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>Have working knowledge of DNS and SSL</w:t>
            </w:r>
          </w:p>
          <w:p w14:paraId="76F56B61" w14:textId="3BC41661" w:rsidR="001B786E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>Integrated all types of REST API with Python</w:t>
            </w:r>
          </w:p>
          <w:p w14:paraId="6C9B6186" w14:textId="3DA3664B" w:rsidR="00B03DC0" w:rsidRPr="00B03DC0" w:rsidRDefault="00B03DC0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  <w:rPr>
                <w:rFonts w:asciiTheme="majorHAnsi" w:hAnsiTheme="majorHAnsi"/>
                <w:szCs w:val="18"/>
              </w:rPr>
            </w:pPr>
            <w:r w:rsidRPr="00B03DC0">
              <w:rPr>
                <w:rFonts w:asciiTheme="majorHAnsi" w:hAnsiTheme="majorHAnsi" w:cs="Arial"/>
                <w:color w:val="1D1C1D"/>
                <w:szCs w:val="18"/>
                <w:shd w:val="clear" w:color="auto" w:fill="F8F8F8"/>
              </w:rPr>
              <w:t>Hands on experience for exception handling in Python and well aware with the Python related best practice and coding standards</w:t>
            </w:r>
          </w:p>
          <w:p w14:paraId="40982E14" w14:textId="5A3BD0B9" w:rsidR="00B03DC0" w:rsidRPr="00B37E3A" w:rsidRDefault="00B03DC0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  <w:rPr>
                <w:rFonts w:asciiTheme="majorHAnsi" w:hAnsiTheme="majorHAnsi"/>
                <w:szCs w:val="18"/>
              </w:rPr>
            </w:pPr>
            <w:r w:rsidRPr="00B03DC0">
              <w:rPr>
                <w:rFonts w:asciiTheme="majorHAnsi" w:hAnsiTheme="majorHAnsi" w:cs="Arial"/>
                <w:color w:val="1D1C1D"/>
                <w:szCs w:val="18"/>
                <w:shd w:val="clear" w:color="auto" w:fill="F8F8F8"/>
              </w:rPr>
              <w:t>Basic understanding of TDD and Event Driven approaches</w:t>
            </w:r>
          </w:p>
          <w:p w14:paraId="40254D77" w14:textId="77777777" w:rsidR="001B786E" w:rsidRPr="00B37E3A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t>Created REST APIs in python flask</w:t>
            </w:r>
          </w:p>
          <w:p w14:paraId="7219B75A" w14:textId="77777777" w:rsidR="001B786E" w:rsidRPr="00B37E3A" w:rsidRDefault="001B786E" w:rsidP="001B786E">
            <w:pPr>
              <w:numPr>
                <w:ilvl w:val="0"/>
                <w:numId w:val="1"/>
              </w:numPr>
              <w:spacing w:after="180" w:line="270" w:lineRule="atLeast"/>
              <w:textAlignment w:val="baseline"/>
            </w:pPr>
            <w:r w:rsidRPr="00B37E3A">
              <w:lastRenderedPageBreak/>
              <w:t>Written few articles on medium.com</w:t>
            </w:r>
          </w:p>
          <w:p w14:paraId="2D2C306B" w14:textId="77777777" w:rsidR="001B786E" w:rsidRDefault="001B786E" w:rsidP="001B786E"/>
          <w:p w14:paraId="06744719" w14:textId="77777777" w:rsidR="001B786E" w:rsidRDefault="001B786E" w:rsidP="001B786E"/>
          <w:sdt>
            <w:sdtPr>
              <w:id w:val="1669594239"/>
              <w:placeholder>
                <w:docPart w:val="F89D73DC1BE34C53A6F9EB1D554B321E"/>
              </w:placeholder>
              <w:temporary/>
              <w:showingPlcHdr/>
              <w15:appearance w15:val="hidden"/>
            </w:sdtPr>
            <w:sdtContent>
              <w:p w14:paraId="35D84BDF" w14:textId="609F66CB" w:rsidR="001B786E" w:rsidRDefault="001B786E" w:rsidP="001B786E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5E36FEB" w14:textId="77777777" w:rsidR="001B786E" w:rsidRPr="004D3011" w:rsidRDefault="001B786E" w:rsidP="001B786E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3BB98B6" wp14:editId="0BC09BF6">
                  <wp:extent cx="3756660" cy="1691640"/>
                  <wp:effectExtent l="0" t="0" r="15240" b="381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3A4AFE1F" w14:textId="77777777" w:rsidR="0043117B" w:rsidRDefault="005761E9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F9C92" w14:textId="77777777" w:rsidR="005761E9" w:rsidRDefault="005761E9" w:rsidP="000C45FF">
      <w:r>
        <w:separator/>
      </w:r>
    </w:p>
  </w:endnote>
  <w:endnote w:type="continuationSeparator" w:id="0">
    <w:p w14:paraId="5A60FBEF" w14:textId="77777777" w:rsidR="005761E9" w:rsidRDefault="005761E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84E95" w14:textId="77777777" w:rsidR="005761E9" w:rsidRDefault="005761E9" w:rsidP="000C45FF">
      <w:r>
        <w:separator/>
      </w:r>
    </w:p>
  </w:footnote>
  <w:footnote w:type="continuationSeparator" w:id="0">
    <w:p w14:paraId="7CE6E19E" w14:textId="77777777" w:rsidR="005761E9" w:rsidRDefault="005761E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B9ED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938B42" wp14:editId="7852205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4402"/>
    <w:multiLevelType w:val="hybridMultilevel"/>
    <w:tmpl w:val="8412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3C1E"/>
    <w:multiLevelType w:val="multilevel"/>
    <w:tmpl w:val="F1DE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92EC9"/>
    <w:multiLevelType w:val="multilevel"/>
    <w:tmpl w:val="0D5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23"/>
    <w:rsid w:val="00036450"/>
    <w:rsid w:val="00094499"/>
    <w:rsid w:val="000C45FF"/>
    <w:rsid w:val="000E00CF"/>
    <w:rsid w:val="000E3FD1"/>
    <w:rsid w:val="00112054"/>
    <w:rsid w:val="001525E1"/>
    <w:rsid w:val="00180329"/>
    <w:rsid w:val="0019001F"/>
    <w:rsid w:val="001A74A5"/>
    <w:rsid w:val="001B2ABD"/>
    <w:rsid w:val="001B786E"/>
    <w:rsid w:val="001C6F42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B14D0"/>
    <w:rsid w:val="004C63E4"/>
    <w:rsid w:val="004D3011"/>
    <w:rsid w:val="005262AC"/>
    <w:rsid w:val="005761E9"/>
    <w:rsid w:val="005E39D5"/>
    <w:rsid w:val="00600670"/>
    <w:rsid w:val="0062123A"/>
    <w:rsid w:val="006379C1"/>
    <w:rsid w:val="00646E75"/>
    <w:rsid w:val="006771D0"/>
    <w:rsid w:val="00715FCB"/>
    <w:rsid w:val="00743101"/>
    <w:rsid w:val="007775E1"/>
    <w:rsid w:val="007867A0"/>
    <w:rsid w:val="007927F5"/>
    <w:rsid w:val="00802CA0"/>
    <w:rsid w:val="0088447C"/>
    <w:rsid w:val="00890F59"/>
    <w:rsid w:val="009260CD"/>
    <w:rsid w:val="00952C25"/>
    <w:rsid w:val="00A2118D"/>
    <w:rsid w:val="00AD76E2"/>
    <w:rsid w:val="00B03DC0"/>
    <w:rsid w:val="00B20152"/>
    <w:rsid w:val="00B359E4"/>
    <w:rsid w:val="00B37E3A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4D73"/>
    <w:rsid w:val="00DF6B23"/>
    <w:rsid w:val="00E25A26"/>
    <w:rsid w:val="00E4381A"/>
    <w:rsid w:val="00E55D74"/>
    <w:rsid w:val="00F60274"/>
    <w:rsid w:val="00F75FBC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66BA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info">
    <w:name w:val="info"/>
    <w:basedOn w:val="Normal"/>
    <w:rsid w:val="00B37E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semiHidden/>
    <w:qFormat/>
    <w:rsid w:val="00B37E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yatri\AppData\Local\Microsoft\Office\16.0\DTS\en-US%7b348D08D3-6A5C-4563-8269-93DF8C52381C%7d\%7b1398BCF0-A432-49E3-A6BA-70DD82894B9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chemeClr val="accent1">
                  <a:alpha val="85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2587-4283-A732-D4D861FDD587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90%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2587-4283-A732-D4D861FDD587}"/>
                </c:ext>
              </c:extLst>
            </c:dLbl>
            <c:dLbl>
              <c:idx val="4"/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587-4283-A732-D4D861FDD587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4">
                  <c:v>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43699D700140D6A907CAD14A216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E86D6-8338-43B8-ABCA-56416B6E9DF3}"/>
      </w:docPartPr>
      <w:docPartBody>
        <w:p w:rsidR="00000000" w:rsidRDefault="00EC2E5B" w:rsidP="00EC2E5B">
          <w:pPr>
            <w:pStyle w:val="9C43699D700140D6A907CAD14A2160D7"/>
          </w:pPr>
          <w:r w:rsidRPr="00D5459D">
            <w:t>Profile</w:t>
          </w:r>
        </w:p>
      </w:docPartBody>
    </w:docPart>
    <w:docPart>
      <w:docPartPr>
        <w:name w:val="9D936401122342CC919983998B6A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72640-C1C6-4614-8E04-91FA4C49F3BE}"/>
      </w:docPartPr>
      <w:docPartBody>
        <w:p w:rsidR="00000000" w:rsidRDefault="00EC2E5B" w:rsidP="00EC2E5B">
          <w:pPr>
            <w:pStyle w:val="9D936401122342CC919983998B6A2026"/>
          </w:pPr>
          <w:r w:rsidRPr="00CB0055">
            <w:t>Contact</w:t>
          </w:r>
        </w:p>
      </w:docPartBody>
    </w:docPart>
    <w:docPart>
      <w:docPartPr>
        <w:name w:val="88662EEF4916450EBD5AA36038BB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6E779-2003-4DCF-89D8-EA20CC20BF6E}"/>
      </w:docPartPr>
      <w:docPartBody>
        <w:p w:rsidR="00000000" w:rsidRDefault="00EC2E5B" w:rsidP="00EC2E5B">
          <w:pPr>
            <w:pStyle w:val="88662EEF4916450EBD5AA36038BB294B"/>
          </w:pPr>
          <w:r w:rsidRPr="004D3011">
            <w:t>WEBSITE:</w:t>
          </w:r>
        </w:p>
      </w:docPartBody>
    </w:docPart>
    <w:docPart>
      <w:docPartPr>
        <w:name w:val="5FA2BC65A61A42E2AED55A8CBA421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BFC4D-CF3B-44A1-B442-1B86D325E028}"/>
      </w:docPartPr>
      <w:docPartBody>
        <w:p w:rsidR="00000000" w:rsidRDefault="00EC2E5B" w:rsidP="00EC2E5B">
          <w:pPr>
            <w:pStyle w:val="5FA2BC65A61A42E2AED55A8CBA42151A"/>
          </w:pPr>
          <w:r w:rsidRPr="004D3011">
            <w:t>EMAIL:</w:t>
          </w:r>
        </w:p>
      </w:docPartBody>
    </w:docPart>
    <w:docPart>
      <w:docPartPr>
        <w:name w:val="546BB9F88EB742F192DE54978A034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A997D-1119-4794-8EBF-01C9BC1CFCD1}"/>
      </w:docPartPr>
      <w:docPartBody>
        <w:p w:rsidR="00000000" w:rsidRDefault="00EC2E5B" w:rsidP="00EC2E5B">
          <w:pPr>
            <w:pStyle w:val="546BB9F88EB742F192DE54978A03447C"/>
          </w:pPr>
          <w:r w:rsidRPr="00CB0055">
            <w:t>Hobbies</w:t>
          </w:r>
        </w:p>
      </w:docPartBody>
    </w:docPart>
    <w:docPart>
      <w:docPartPr>
        <w:name w:val="89D3CEF1074840B590E962735FA01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CBA18-3355-4CB6-A780-D827F59A7AA7}"/>
      </w:docPartPr>
      <w:docPartBody>
        <w:p w:rsidR="00000000" w:rsidRDefault="00EC2E5B" w:rsidP="00EC2E5B">
          <w:pPr>
            <w:pStyle w:val="89D3CEF1074840B590E962735FA01B50"/>
          </w:pPr>
          <w:r w:rsidRPr="00036450">
            <w:t>EDUCATION</w:t>
          </w:r>
        </w:p>
      </w:docPartBody>
    </w:docPart>
    <w:docPart>
      <w:docPartPr>
        <w:name w:val="4A1D7EE306A540358E04D19CFD60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51F51-3454-4F1D-BB62-483E67333B8F}"/>
      </w:docPartPr>
      <w:docPartBody>
        <w:p w:rsidR="00000000" w:rsidRDefault="00EC2E5B" w:rsidP="00EC2E5B">
          <w:pPr>
            <w:pStyle w:val="4A1D7EE306A540358E04D19CFD60DFA5"/>
          </w:pPr>
          <w:r w:rsidRPr="00036450">
            <w:t>WORK EXPERIENCE</w:t>
          </w:r>
        </w:p>
      </w:docPartBody>
    </w:docPart>
    <w:docPart>
      <w:docPartPr>
        <w:name w:val="F89D73DC1BE34C53A6F9EB1D554B3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212E7-4380-4779-AAD8-366858F0DF42}"/>
      </w:docPartPr>
      <w:docPartBody>
        <w:p w:rsidR="00000000" w:rsidRDefault="00EC2E5B" w:rsidP="00EC2E5B">
          <w:pPr>
            <w:pStyle w:val="F89D73DC1BE34C53A6F9EB1D554B321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7C"/>
    <w:rsid w:val="00225B89"/>
    <w:rsid w:val="00470504"/>
    <w:rsid w:val="0087417C"/>
    <w:rsid w:val="00D02835"/>
    <w:rsid w:val="00EC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C2E5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38B9AEECB4C2C91DBC01FB86D1AC6">
    <w:name w:val="A3438B9AEECB4C2C91DBC01FB86D1AC6"/>
    <w:rsid w:val="00EC2E5B"/>
  </w:style>
  <w:style w:type="paragraph" w:customStyle="1" w:styleId="9ABF80AF17DE4BB293C717EC0E95C0B1">
    <w:name w:val="9ABF80AF17DE4BB293C717EC0E95C0B1"/>
    <w:rsid w:val="00EC2E5B"/>
  </w:style>
  <w:style w:type="paragraph" w:customStyle="1" w:styleId="ECEB975BEF80429AB64CD52602EF1763">
    <w:name w:val="ECEB975BEF80429AB64CD52602EF1763"/>
  </w:style>
  <w:style w:type="paragraph" w:customStyle="1" w:styleId="9C43699D700140D6A907CAD14A2160D7">
    <w:name w:val="9C43699D700140D6A907CAD14A2160D7"/>
    <w:rsid w:val="00EC2E5B"/>
  </w:style>
  <w:style w:type="paragraph" w:customStyle="1" w:styleId="211B653EBA884DD0874F0BC6C49B87BE">
    <w:name w:val="211B653EBA884DD0874F0BC6C49B87BE"/>
  </w:style>
  <w:style w:type="paragraph" w:customStyle="1" w:styleId="9D936401122342CC919983998B6A2026">
    <w:name w:val="9D936401122342CC919983998B6A2026"/>
    <w:rsid w:val="00EC2E5B"/>
  </w:style>
  <w:style w:type="paragraph" w:customStyle="1" w:styleId="88662EEF4916450EBD5AA36038BB294B">
    <w:name w:val="88662EEF4916450EBD5AA36038BB294B"/>
    <w:rsid w:val="00EC2E5B"/>
  </w:style>
  <w:style w:type="paragraph" w:customStyle="1" w:styleId="0409322918624983A000D02F9B6C8AF5">
    <w:name w:val="0409322918624983A000D02F9B6C8AF5"/>
  </w:style>
  <w:style w:type="paragraph" w:customStyle="1" w:styleId="5FA2BC65A61A42E2AED55A8CBA42151A">
    <w:name w:val="5FA2BC65A61A42E2AED55A8CBA42151A"/>
    <w:rsid w:val="00EC2E5B"/>
  </w:style>
  <w:style w:type="paragraph" w:customStyle="1" w:styleId="02D130D9BF424ABDA932195098FED20C">
    <w:name w:val="02D130D9BF424ABDA932195098FED20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46BB9F88EB742F192DE54978A03447C">
    <w:name w:val="546BB9F88EB742F192DE54978A03447C"/>
    <w:rsid w:val="00EC2E5B"/>
  </w:style>
  <w:style w:type="paragraph" w:customStyle="1" w:styleId="5B1077C53FDA4AB283082C9A80727B01">
    <w:name w:val="5B1077C53FDA4AB283082C9A80727B01"/>
  </w:style>
  <w:style w:type="paragraph" w:customStyle="1" w:styleId="89D3CEF1074840B590E962735FA01B50">
    <w:name w:val="89D3CEF1074840B590E962735FA01B50"/>
    <w:rsid w:val="00EC2E5B"/>
  </w:style>
  <w:style w:type="paragraph" w:customStyle="1" w:styleId="4A1D7EE306A540358E04D19CFD60DFA5">
    <w:name w:val="4A1D7EE306A540358E04D19CFD60DFA5"/>
    <w:rsid w:val="00EC2E5B"/>
  </w:style>
  <w:style w:type="paragraph" w:customStyle="1" w:styleId="F89D73DC1BE34C53A6F9EB1D554B321E">
    <w:name w:val="F89D73DC1BE34C53A6F9EB1D554B321E"/>
    <w:rsid w:val="00EC2E5B"/>
  </w:style>
  <w:style w:type="paragraph" w:customStyle="1" w:styleId="41754B4FD9A0447B97AB8F6A6D96C77D">
    <w:name w:val="41754B4FD9A0447B97AB8F6A6D96C77D"/>
  </w:style>
  <w:style w:type="paragraph" w:customStyle="1" w:styleId="D6BE1E98494347A59F93CD2891D20B0F">
    <w:name w:val="D6BE1E98494347A59F93CD2891D20B0F"/>
  </w:style>
  <w:style w:type="paragraph" w:customStyle="1" w:styleId="49438BAD538F4166849116F790E91698">
    <w:name w:val="49438BAD538F4166849116F790E91698"/>
  </w:style>
  <w:style w:type="paragraph" w:customStyle="1" w:styleId="BF1E81CD96C34190882A7728D4CDA372">
    <w:name w:val="BF1E81CD96C34190882A7728D4CDA372"/>
  </w:style>
  <w:style w:type="paragraph" w:customStyle="1" w:styleId="77658C18EF574B718A583CD65B621FC2">
    <w:name w:val="77658C18EF574B718A583CD65B621FC2"/>
  </w:style>
  <w:style w:type="paragraph" w:customStyle="1" w:styleId="440C104483014F82A8C56F4A232877CC">
    <w:name w:val="440C104483014F82A8C56F4A232877CC"/>
  </w:style>
  <w:style w:type="paragraph" w:customStyle="1" w:styleId="9F3E6F14829944E194FC4B89283453CB">
    <w:name w:val="9F3E6F14829944E194FC4B89283453CB"/>
  </w:style>
  <w:style w:type="paragraph" w:customStyle="1" w:styleId="6C8A3B72A6FB4698A7DE21BBB43B99F4">
    <w:name w:val="6C8A3B72A6FB4698A7DE21BBB43B99F4"/>
  </w:style>
  <w:style w:type="paragraph" w:customStyle="1" w:styleId="CB97FC4E53A644C3A8A3EFB8BF146C51">
    <w:name w:val="CB97FC4E53A644C3A8A3EFB8BF146C51"/>
  </w:style>
  <w:style w:type="paragraph" w:customStyle="1" w:styleId="93B462C02BC04136B5104BE65C1F89A1">
    <w:name w:val="93B462C02BC04136B5104BE65C1F89A1"/>
  </w:style>
  <w:style w:type="paragraph" w:customStyle="1" w:styleId="E38E2FBEC7824FCDA52A99612BD1C7AB">
    <w:name w:val="E38E2FBEC7824FCDA52A99612BD1C7AB"/>
  </w:style>
  <w:style w:type="paragraph" w:customStyle="1" w:styleId="2A9CBF0CE7104C07BD2086AAAA7E8506">
    <w:name w:val="2A9CBF0CE7104C07BD2086AAAA7E8506"/>
  </w:style>
  <w:style w:type="paragraph" w:customStyle="1" w:styleId="2939DD86C2244766B175E0DEC0E2DFA0">
    <w:name w:val="2939DD86C2244766B175E0DEC0E2DFA0"/>
  </w:style>
  <w:style w:type="paragraph" w:customStyle="1" w:styleId="8BBE13FB6E18423FAF6CE2051D5A2FB1">
    <w:name w:val="8BBE13FB6E18423FAF6CE2051D5A2FB1"/>
  </w:style>
  <w:style w:type="character" w:customStyle="1" w:styleId="Heading2Char">
    <w:name w:val="Heading 2 Char"/>
    <w:basedOn w:val="DefaultParagraphFont"/>
    <w:link w:val="Heading2"/>
    <w:uiPriority w:val="9"/>
    <w:rsid w:val="00EC2E5B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8D81CD0F6EE449FBDA534B61C4E9CB4">
    <w:name w:val="F8D81CD0F6EE449FBDA534B61C4E9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{1398BCF0-A432-49E3-A6BA-70DD82894B98}tf00546271_win32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2020-10-02T16:34:00Z</dcterms:created>
  <dcterms:modified xsi:type="dcterms:W3CDTF">2020-10-15T16:08:00Z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